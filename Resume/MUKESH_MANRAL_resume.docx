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78811" w14:textId="77777777" w:rsidR="00CE2D13" w:rsidRPr="00E35831" w:rsidRDefault="005B35D1" w:rsidP="005B35D1">
      <w:pPr>
        <w:pStyle w:val="ContactInforma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5831">
        <w:rPr>
          <w:rFonts w:ascii="Times New Roman" w:hAnsi="Times New Roman" w:cs="Times New Roman"/>
          <w:b/>
          <w:bCs/>
          <w:sz w:val="24"/>
          <w:szCs w:val="24"/>
        </w:rPr>
        <w:t>MUKESH MANRAL</w:t>
      </w:r>
    </w:p>
    <w:p w14:paraId="0CBBAB24" w14:textId="02CC864F" w:rsidR="00CE2D13" w:rsidRPr="00E35831" w:rsidRDefault="004C7C84" w:rsidP="005B35D1">
      <w:pPr>
        <w:pStyle w:val="ContactInforma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8384801974</w:t>
      </w:r>
      <w:r w:rsidR="005B35D1" w:rsidRPr="00E35831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5F0E63" w:rsidRPr="00E35831">
          <w:rPr>
            <w:rStyle w:val="Hyperlink"/>
            <w:rFonts w:ascii="Times New Roman" w:hAnsi="Times New Roman" w:cs="Times New Roman"/>
            <w:sz w:val="24"/>
            <w:szCs w:val="24"/>
          </w:rPr>
          <w:t>mukeshmanral777@gmail.com</w:t>
        </w:r>
      </w:hyperlink>
      <w:r w:rsidR="005B35D1" w:rsidRPr="00E35831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Bengaluru, India</w:t>
      </w:r>
    </w:p>
    <w:p w14:paraId="16A12D54" w14:textId="77777777" w:rsidR="00CE2D13" w:rsidRPr="00E35831" w:rsidRDefault="005B35D1" w:rsidP="0023767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>SUMMARY</w:t>
      </w:r>
    </w:p>
    <w:p w14:paraId="4054B5E9" w14:textId="23F9E151" w:rsidR="005B35D1" w:rsidRPr="00E35831" w:rsidRDefault="005B35D1" w:rsidP="005B35D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 w:rsidRPr="00E3583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GB"/>
        </w:rPr>
        <w:t xml:space="preserve">Passionate about tackling challenges in </w:t>
      </w:r>
      <w:r w:rsidR="004918BF" w:rsidRPr="00E3583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GB"/>
        </w:rPr>
        <w:t xml:space="preserve">Business Analysis, </w:t>
      </w:r>
      <w:r w:rsidRPr="00E3583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GB"/>
        </w:rPr>
        <w:t>Data Science</w:t>
      </w:r>
      <w:r w:rsidR="004C7C84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GB"/>
        </w:rPr>
        <w:t xml:space="preserve"> and Machine Learning</w:t>
      </w:r>
      <w:r w:rsidR="00F11D16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  <w:lang w:val="en-IN" w:eastAsia="en-GB"/>
        </w:rPr>
        <w:t>.</w:t>
      </w:r>
    </w:p>
    <w:p w14:paraId="0CD38B4B" w14:textId="4F2B9864" w:rsidR="00CE2D13" w:rsidRPr="00E35831" w:rsidRDefault="005B35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>KEY SKILLS</w:t>
      </w:r>
    </w:p>
    <w:p w14:paraId="774B65B1" w14:textId="435D90A6" w:rsidR="00CE2D13" w:rsidRPr="00E35831" w:rsidRDefault="00A83CFD" w:rsidP="00F90990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35831">
        <w:rPr>
          <w:rFonts w:ascii="Times New Roman" w:hAnsi="Times New Roman" w:cs="Times New Roman"/>
          <w:b/>
          <w:bCs/>
          <w:sz w:val="24"/>
          <w:szCs w:val="24"/>
        </w:rPr>
        <w:t>MS Excel</w:t>
      </w:r>
      <w:r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3B4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756" w:rsidRPr="00E35831">
        <w:rPr>
          <w:rFonts w:ascii="Times New Roman" w:hAnsi="Times New Roman" w:cs="Times New Roman"/>
          <w:b/>
          <w:bCs/>
          <w:sz w:val="24"/>
          <w:szCs w:val="24"/>
        </w:rPr>
        <w:t>Tableau|</w:t>
      </w:r>
      <w:r w:rsidR="003B4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5831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5C4756" w:rsidRPr="00E35831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3B4A09">
        <w:rPr>
          <w:rFonts w:ascii="Times New Roman" w:hAnsi="Times New Roman" w:cs="Times New Roman"/>
          <w:b/>
          <w:bCs/>
          <w:sz w:val="24"/>
          <w:szCs w:val="24"/>
        </w:rPr>
        <w:t xml:space="preserve"> MySQL| </w:t>
      </w:r>
      <w:r w:rsidR="003B4A09" w:rsidRPr="00E35831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3B4A09">
        <w:rPr>
          <w:rFonts w:ascii="Times New Roman" w:hAnsi="Times New Roman" w:cs="Times New Roman"/>
          <w:b/>
          <w:bCs/>
          <w:sz w:val="24"/>
          <w:szCs w:val="24"/>
        </w:rPr>
        <w:t>Hub</w:t>
      </w:r>
      <w:bookmarkStart w:id="0" w:name="_GoBack"/>
      <w:bookmarkEnd w:id="0"/>
    </w:p>
    <w:p w14:paraId="228933AF" w14:textId="26775DA4" w:rsidR="005B35D1" w:rsidRPr="00E35831" w:rsidRDefault="005B35D1" w:rsidP="005B35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>INTERNSHIP</w:t>
      </w:r>
    </w:p>
    <w:p w14:paraId="04908822" w14:textId="77777777" w:rsidR="007C08B8" w:rsidRPr="00E35831" w:rsidRDefault="007C08B8" w:rsidP="00F90990">
      <w:pPr>
        <w:pStyle w:val="Heading2"/>
        <w:ind w:left="28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E35831">
        <w:rPr>
          <w:rFonts w:ascii="Times New Roman" w:hAnsi="Times New Roman" w:cs="Times New Roman"/>
          <w:b w:val="0"/>
          <w:bCs/>
          <w:sz w:val="24"/>
          <w:szCs w:val="24"/>
        </w:rPr>
        <w:t>E-Cell IIT Roorkee &amp; TechSim+</w:t>
      </w:r>
    </w:p>
    <w:p w14:paraId="37C345BC" w14:textId="459E18FD" w:rsidR="00CE2D13" w:rsidRPr="00E35831" w:rsidRDefault="005B35D1" w:rsidP="00F90990">
      <w:pPr>
        <w:pStyle w:val="Heading3"/>
        <w:ind w:left="284"/>
        <w:rPr>
          <w:rFonts w:ascii="Times New Roman" w:hAnsi="Times New Roman" w:cs="Times New Roman"/>
          <w:b/>
          <w:bCs/>
          <w:i w:val="0"/>
          <w:iCs/>
          <w:sz w:val="24"/>
        </w:rPr>
      </w:pPr>
      <w:r w:rsidRPr="00E35831">
        <w:rPr>
          <w:rFonts w:ascii="Times New Roman" w:hAnsi="Times New Roman" w:cs="Times New Roman"/>
          <w:b/>
          <w:bCs/>
          <w:sz w:val="24"/>
        </w:rPr>
        <w:t>MLOps – Machine Learning &amp; Deep Learning</w:t>
      </w:r>
      <w:r w:rsidR="00D60EBF" w:rsidRPr="00E35831">
        <w:rPr>
          <w:rFonts w:ascii="Times New Roman" w:hAnsi="Times New Roman" w:cs="Times New Roman"/>
          <w:b/>
          <w:bCs/>
          <w:sz w:val="24"/>
        </w:rPr>
        <w:t xml:space="preserve"> with DevOps and AWS. </w:t>
      </w:r>
      <w:r w:rsidR="00FD54CC" w:rsidRPr="00E35831">
        <w:rPr>
          <w:rFonts w:ascii="Times New Roman" w:hAnsi="Times New Roman" w:cs="Times New Roman"/>
          <w:b/>
          <w:bCs/>
          <w:i w:val="0"/>
          <w:iCs/>
          <w:sz w:val="24"/>
        </w:rPr>
        <w:tab/>
      </w:r>
      <w:r w:rsidR="00635B03" w:rsidRPr="00E35831">
        <w:rPr>
          <w:rFonts w:ascii="Times New Roman" w:hAnsi="Times New Roman" w:cs="Times New Roman"/>
          <w:b/>
          <w:bCs/>
          <w:i w:val="0"/>
          <w:iCs/>
          <w:sz w:val="24"/>
        </w:rPr>
        <w:t xml:space="preserve">   </w:t>
      </w:r>
      <w:r w:rsidR="00D60EBF" w:rsidRPr="00E35831">
        <w:rPr>
          <w:rFonts w:ascii="Times New Roman" w:hAnsi="Times New Roman" w:cs="Times New Roman"/>
          <w:i w:val="0"/>
          <w:iCs/>
          <w:sz w:val="24"/>
        </w:rPr>
        <w:t>Mar</w:t>
      </w:r>
      <w:r w:rsidR="00B251B6">
        <w:rPr>
          <w:rFonts w:ascii="Times New Roman" w:hAnsi="Times New Roman" w:cs="Times New Roman"/>
          <w:i w:val="0"/>
          <w:iCs/>
          <w:sz w:val="24"/>
        </w:rPr>
        <w:t>-</w:t>
      </w:r>
      <w:r w:rsidR="00D60EBF" w:rsidRPr="00E35831">
        <w:rPr>
          <w:rFonts w:ascii="Times New Roman" w:hAnsi="Times New Roman" w:cs="Times New Roman"/>
          <w:i w:val="0"/>
          <w:iCs/>
          <w:sz w:val="24"/>
        </w:rPr>
        <w:t>May’20</w:t>
      </w:r>
      <w:r w:rsidR="007108AA" w:rsidRPr="00E35831">
        <w:rPr>
          <w:rFonts w:ascii="Times New Roman" w:hAnsi="Times New Roman" w:cs="Times New Roman"/>
          <w:i w:val="0"/>
          <w:iCs/>
          <w:sz w:val="24"/>
        </w:rPr>
        <w:t>20</w:t>
      </w:r>
      <w:r w:rsidR="00D60EBF" w:rsidRPr="00E35831">
        <w:rPr>
          <w:rFonts w:ascii="Times New Roman" w:hAnsi="Times New Roman" w:cs="Times New Roman"/>
          <w:i w:val="0"/>
          <w:iCs/>
          <w:sz w:val="24"/>
        </w:rPr>
        <w:t>’</w:t>
      </w:r>
    </w:p>
    <w:p w14:paraId="52B457DB" w14:textId="68F507C8" w:rsidR="006700F3" w:rsidRPr="00E35831" w:rsidRDefault="006700F3" w:rsidP="00D4333F">
      <w:pPr>
        <w:pStyle w:val="ListParagraph"/>
        <w:numPr>
          <w:ilvl w:val="0"/>
          <w:numId w:val="17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>Cryptocurrency Market Data Analysis</w:t>
      </w:r>
    </w:p>
    <w:p w14:paraId="1EE09AB3" w14:textId="6D716365" w:rsidR="0023767F" w:rsidRPr="00E35831" w:rsidRDefault="00D60EBF" w:rsidP="0023767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>EDUCATION</w:t>
      </w:r>
    </w:p>
    <w:p w14:paraId="299B7DC0" w14:textId="16D79822" w:rsidR="00D60EBF" w:rsidRPr="00E35831" w:rsidRDefault="006700F3" w:rsidP="00F90990">
      <w:pPr>
        <w:ind w:left="426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b/>
          <w:bCs/>
          <w:sz w:val="24"/>
          <w:szCs w:val="24"/>
        </w:rPr>
        <w:t xml:space="preserve">Bachelor </w:t>
      </w:r>
      <w:r w:rsidR="00D4333F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E35831">
        <w:rPr>
          <w:rFonts w:ascii="Times New Roman" w:hAnsi="Times New Roman" w:cs="Times New Roman"/>
          <w:b/>
          <w:bCs/>
          <w:sz w:val="24"/>
          <w:szCs w:val="24"/>
        </w:rPr>
        <w:t xml:space="preserve"> Computer Science</w:t>
      </w:r>
      <w:r w:rsidR="00D4333F">
        <w:rPr>
          <w:rFonts w:ascii="Times New Roman" w:hAnsi="Times New Roman" w:cs="Times New Roman"/>
          <w:b/>
          <w:bCs/>
          <w:sz w:val="24"/>
          <w:szCs w:val="24"/>
        </w:rPr>
        <w:t xml:space="preserve"> Engineering</w:t>
      </w:r>
    </w:p>
    <w:p w14:paraId="2252D4DF" w14:textId="274FF970" w:rsidR="006700F3" w:rsidRPr="00E35831" w:rsidRDefault="004918BF" w:rsidP="00FD54CC">
      <w:pPr>
        <w:tabs>
          <w:tab w:val="right" w:pos="9661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>Uttarakhand Technical University</w:t>
      </w:r>
      <w:r w:rsidR="006700F3" w:rsidRPr="00E35831">
        <w:rPr>
          <w:rFonts w:ascii="Times New Roman" w:hAnsi="Times New Roman" w:cs="Times New Roman"/>
          <w:sz w:val="24"/>
          <w:szCs w:val="24"/>
        </w:rPr>
        <w:t>, Dehradun</w:t>
      </w:r>
      <w:r w:rsidR="007108AA" w:rsidRPr="00E35831">
        <w:rPr>
          <w:rFonts w:ascii="Times New Roman" w:hAnsi="Times New Roman" w:cs="Times New Roman"/>
          <w:sz w:val="24"/>
          <w:szCs w:val="24"/>
        </w:rPr>
        <w:t xml:space="preserve"> </w:t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6700F3" w:rsidRPr="00E35831">
        <w:rPr>
          <w:rFonts w:ascii="Times New Roman" w:hAnsi="Times New Roman" w:cs="Times New Roman"/>
          <w:sz w:val="24"/>
          <w:szCs w:val="24"/>
        </w:rPr>
        <w:t>Jun’</w:t>
      </w:r>
      <w:r w:rsidR="007108AA" w:rsidRPr="00E35831">
        <w:rPr>
          <w:rFonts w:ascii="Times New Roman" w:hAnsi="Times New Roman" w:cs="Times New Roman"/>
          <w:sz w:val="24"/>
          <w:szCs w:val="24"/>
        </w:rPr>
        <w:t>20</w:t>
      </w:r>
      <w:r w:rsidR="006700F3" w:rsidRPr="00E35831">
        <w:rPr>
          <w:rFonts w:ascii="Times New Roman" w:hAnsi="Times New Roman" w:cs="Times New Roman"/>
          <w:sz w:val="24"/>
          <w:szCs w:val="24"/>
        </w:rPr>
        <w:t>15’-</w:t>
      </w:r>
      <w:proofErr w:type="gramStart"/>
      <w:r w:rsidR="006700F3" w:rsidRPr="00E35831">
        <w:rPr>
          <w:rFonts w:ascii="Times New Roman" w:hAnsi="Times New Roman" w:cs="Times New Roman"/>
          <w:sz w:val="24"/>
          <w:szCs w:val="24"/>
        </w:rPr>
        <w:t>Apr‘</w:t>
      </w:r>
      <w:proofErr w:type="gramEnd"/>
      <w:r w:rsidR="007108AA" w:rsidRPr="00E35831">
        <w:rPr>
          <w:rFonts w:ascii="Times New Roman" w:hAnsi="Times New Roman" w:cs="Times New Roman"/>
          <w:sz w:val="24"/>
          <w:szCs w:val="24"/>
        </w:rPr>
        <w:t>2019</w:t>
      </w:r>
      <w:r w:rsidR="006700F3" w:rsidRPr="00E35831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4047B04E" w14:textId="1A95C9B5" w:rsidR="007108AA" w:rsidRPr="00E35831" w:rsidRDefault="007108AA" w:rsidP="00F90990">
      <w:pPr>
        <w:ind w:left="426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b/>
          <w:bCs/>
          <w:sz w:val="24"/>
          <w:szCs w:val="24"/>
        </w:rPr>
        <w:t>Higher Secondary</w:t>
      </w:r>
    </w:p>
    <w:p w14:paraId="33D58BEE" w14:textId="5C251CC5" w:rsidR="007108AA" w:rsidRPr="00E35831" w:rsidRDefault="007108AA" w:rsidP="00D4333F">
      <w:pPr>
        <w:ind w:left="426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>M</w:t>
      </w:r>
      <w:r w:rsidR="004C7C84">
        <w:rPr>
          <w:rFonts w:ascii="Times New Roman" w:hAnsi="Times New Roman" w:cs="Times New Roman"/>
          <w:sz w:val="24"/>
          <w:szCs w:val="24"/>
        </w:rPr>
        <w:t>adhya Pradesh</w:t>
      </w:r>
      <w:r w:rsidRPr="00E35831">
        <w:rPr>
          <w:rFonts w:ascii="Times New Roman" w:hAnsi="Times New Roman" w:cs="Times New Roman"/>
          <w:sz w:val="24"/>
          <w:szCs w:val="24"/>
        </w:rPr>
        <w:t xml:space="preserve"> Board </w:t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D4333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35831">
        <w:rPr>
          <w:rFonts w:ascii="Times New Roman" w:hAnsi="Times New Roman" w:cs="Times New Roman"/>
          <w:sz w:val="24"/>
          <w:szCs w:val="24"/>
        </w:rPr>
        <w:t>May’2014’-Jun’2015’</w:t>
      </w:r>
    </w:p>
    <w:p w14:paraId="57B4A420" w14:textId="1522E5DA" w:rsidR="007108AA" w:rsidRPr="00E35831" w:rsidRDefault="007108AA" w:rsidP="00F90990">
      <w:pPr>
        <w:ind w:left="426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b/>
          <w:bCs/>
          <w:sz w:val="24"/>
          <w:szCs w:val="24"/>
        </w:rPr>
        <w:t>Secondary</w:t>
      </w:r>
    </w:p>
    <w:p w14:paraId="6CCA2663" w14:textId="16CD936D" w:rsidR="007108AA" w:rsidRPr="00E35831" w:rsidRDefault="007108AA" w:rsidP="00F90990">
      <w:pPr>
        <w:ind w:left="426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 xml:space="preserve">CBSE </w:t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</w:r>
      <w:r w:rsidR="00FD54CC" w:rsidRPr="00E3583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E35831">
        <w:rPr>
          <w:rFonts w:ascii="Times New Roman" w:hAnsi="Times New Roman" w:cs="Times New Roman"/>
          <w:sz w:val="24"/>
          <w:szCs w:val="24"/>
        </w:rPr>
        <w:t>May’2012’-</w:t>
      </w:r>
      <w:proofErr w:type="gramStart"/>
      <w:r w:rsidRPr="00E35831">
        <w:rPr>
          <w:rFonts w:ascii="Times New Roman" w:hAnsi="Times New Roman" w:cs="Times New Roman"/>
          <w:sz w:val="24"/>
          <w:szCs w:val="24"/>
        </w:rPr>
        <w:t>Jun‘</w:t>
      </w:r>
      <w:proofErr w:type="gramEnd"/>
      <w:r w:rsidRPr="00E35831">
        <w:rPr>
          <w:rFonts w:ascii="Times New Roman" w:hAnsi="Times New Roman" w:cs="Times New Roman"/>
          <w:sz w:val="24"/>
          <w:szCs w:val="24"/>
        </w:rPr>
        <w:t>2013’</w:t>
      </w:r>
    </w:p>
    <w:p w14:paraId="0E479C9A" w14:textId="1AFF8197" w:rsidR="007108AA" w:rsidRPr="00E35831" w:rsidRDefault="007108AA" w:rsidP="007108A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GB"/>
        </w:rPr>
      </w:pPr>
      <w:r w:rsidRPr="00E358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 w:eastAsia="en-GB"/>
        </w:rPr>
        <w:t> </w:t>
      </w:r>
    </w:p>
    <w:p w14:paraId="4DF7A53C" w14:textId="1A79687E" w:rsidR="00F3630F" w:rsidRPr="00E35831" w:rsidRDefault="00F3630F" w:rsidP="00F3630F">
      <w:pPr>
        <w:pStyle w:val="Heading2"/>
        <w:rPr>
          <w:rFonts w:ascii="Times New Roman" w:hAnsi="Times New Roman" w:cs="Times New Roman"/>
          <w:i w:val="0"/>
          <w:iCs/>
          <w:sz w:val="24"/>
          <w:szCs w:val="24"/>
        </w:rPr>
      </w:pPr>
      <w:r w:rsidRPr="00E35831">
        <w:rPr>
          <w:rFonts w:ascii="Times New Roman" w:hAnsi="Times New Roman" w:cs="Times New Roman"/>
          <w:i w:val="0"/>
          <w:iCs/>
          <w:sz w:val="24"/>
          <w:szCs w:val="24"/>
        </w:rPr>
        <w:t>CERTIFICATIONS</w:t>
      </w:r>
    </w:p>
    <w:p w14:paraId="58BDC781" w14:textId="2FB46145" w:rsidR="00F3630F" w:rsidRPr="00E35831" w:rsidRDefault="0012762A" w:rsidP="00F3630F">
      <w:pPr>
        <w:pStyle w:val="ListParagraph"/>
        <w:numPr>
          <w:ilvl w:val="0"/>
          <w:numId w:val="16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>Bootcamp in Python 3</w:t>
      </w:r>
      <w:r w:rsidR="004B5B8B" w:rsidRPr="00E35831">
        <w:rPr>
          <w:rFonts w:ascii="Times New Roman" w:hAnsi="Times New Roman" w:cs="Times New Roman"/>
          <w:sz w:val="24"/>
          <w:szCs w:val="24"/>
        </w:rPr>
        <w:t xml:space="preserve"> </w:t>
      </w:r>
      <w:r w:rsidR="004918BF" w:rsidRPr="00E35831">
        <w:rPr>
          <w:rFonts w:ascii="Times New Roman" w:hAnsi="Times New Roman" w:cs="Times New Roman"/>
          <w:sz w:val="24"/>
          <w:szCs w:val="24"/>
        </w:rPr>
        <w:t>by Udemy</w:t>
      </w:r>
    </w:p>
    <w:p w14:paraId="3BFF14AD" w14:textId="694A9FFC" w:rsidR="00F3630F" w:rsidRDefault="00F3630F" w:rsidP="00F3630F">
      <w:pPr>
        <w:pStyle w:val="ListParagraph"/>
        <w:numPr>
          <w:ilvl w:val="0"/>
          <w:numId w:val="16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>Machine Learning by Stanford University</w:t>
      </w:r>
      <w:r w:rsidR="004B5B8B" w:rsidRPr="00E35831">
        <w:rPr>
          <w:rFonts w:ascii="Times New Roman" w:hAnsi="Times New Roman" w:cs="Times New Roman"/>
          <w:sz w:val="24"/>
          <w:szCs w:val="24"/>
        </w:rPr>
        <w:t xml:space="preserve"> </w:t>
      </w:r>
      <w:r w:rsidR="00B251B6">
        <w:rPr>
          <w:rFonts w:ascii="Times New Roman" w:hAnsi="Times New Roman" w:cs="Times New Roman"/>
          <w:sz w:val="24"/>
          <w:szCs w:val="24"/>
        </w:rPr>
        <w:t>Coursera</w:t>
      </w:r>
    </w:p>
    <w:p w14:paraId="6EE865C7" w14:textId="4999C1B7" w:rsidR="00A64191" w:rsidRPr="00E35831" w:rsidRDefault="00A64191" w:rsidP="00F3630F">
      <w:pPr>
        <w:pStyle w:val="ListParagraph"/>
        <w:numPr>
          <w:ilvl w:val="0"/>
          <w:numId w:val="16"/>
        </w:num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 Pro: Mastering Data Science for Industry powered by KPMG (ongoing)</w:t>
      </w:r>
    </w:p>
    <w:p w14:paraId="3EAA6A70" w14:textId="62C1B30E" w:rsidR="00F3630F" w:rsidRPr="00E35831" w:rsidRDefault="00F3630F" w:rsidP="00F3630F">
      <w:pPr>
        <w:pStyle w:val="ListParagraph"/>
        <w:ind w:left="1276" w:firstLine="0"/>
        <w:rPr>
          <w:rFonts w:ascii="Times New Roman" w:hAnsi="Times New Roman" w:cs="Times New Roman"/>
          <w:sz w:val="24"/>
          <w:szCs w:val="24"/>
        </w:rPr>
      </w:pPr>
      <w:r w:rsidRPr="00E358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3F57B" w14:textId="231571FE" w:rsidR="00CE2D13" w:rsidRPr="00E35831" w:rsidRDefault="00F90990">
      <w:pPr>
        <w:pStyle w:val="Heading2"/>
        <w:rPr>
          <w:rFonts w:ascii="Times New Roman" w:hAnsi="Times New Roman" w:cs="Times New Roman"/>
          <w:i w:val="0"/>
          <w:iCs/>
          <w:sz w:val="24"/>
          <w:szCs w:val="24"/>
        </w:rPr>
      </w:pPr>
      <w:r w:rsidRPr="00E35831">
        <w:rPr>
          <w:rFonts w:ascii="Times New Roman" w:hAnsi="Times New Roman" w:cs="Times New Roman"/>
          <w:i w:val="0"/>
          <w:iCs/>
          <w:sz w:val="24"/>
          <w:szCs w:val="24"/>
        </w:rPr>
        <w:t>LINK UP</w:t>
      </w:r>
    </w:p>
    <w:p w14:paraId="5D5D5B81" w14:textId="388E320B" w:rsidR="00CE2D13" w:rsidRPr="00E35831" w:rsidRDefault="00F90990" w:rsidP="00F90990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35831">
        <w:rPr>
          <w:rFonts w:ascii="Times New Roman" w:hAnsi="Times New Roman" w:cs="Times New Roman"/>
          <w:b/>
          <w:bCs/>
          <w:sz w:val="24"/>
          <w:szCs w:val="24"/>
        </w:rPr>
        <w:t xml:space="preserve">Linked In: </w:t>
      </w:r>
      <w:hyperlink r:id="rId8" w:history="1">
        <w:r w:rsidR="004918BF" w:rsidRPr="00E3583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https://www.linkedin.com/in/mukesh-manral-753a89157/</w:t>
        </w:r>
      </w:hyperlink>
    </w:p>
    <w:p w14:paraId="04B20967" w14:textId="49F1DAE0" w:rsidR="00F90990" w:rsidRPr="00E35831" w:rsidRDefault="00F90990" w:rsidP="00300323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E35831">
        <w:rPr>
          <w:rFonts w:ascii="Times New Roman" w:hAnsi="Times New Roman" w:cs="Times New Roman"/>
          <w:b/>
          <w:bCs/>
          <w:sz w:val="24"/>
          <w:szCs w:val="24"/>
        </w:rPr>
        <w:t xml:space="preserve">Git Hub: </w:t>
      </w:r>
      <w:hyperlink r:id="rId9" w:history="1">
        <w:r w:rsidRPr="00E3583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https://github.com/MvMukesh</w:t>
        </w:r>
      </w:hyperlink>
    </w:p>
    <w:sectPr w:rsidR="00F90990" w:rsidRPr="00E35831" w:rsidSect="00B251B6">
      <w:headerReference w:type="default" r:id="rId10"/>
      <w:footerReference w:type="default" r:id="rId11"/>
      <w:headerReference w:type="first" r:id="rId12"/>
      <w:pgSz w:w="11907" w:h="16839" w:code="9"/>
      <w:pgMar w:top="704" w:right="861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7ED7E" w14:textId="77777777" w:rsidR="00F43E68" w:rsidRDefault="00F43E68">
      <w:pPr>
        <w:spacing w:after="0" w:line="240" w:lineRule="auto"/>
      </w:pPr>
      <w:r>
        <w:separator/>
      </w:r>
    </w:p>
  </w:endnote>
  <w:endnote w:type="continuationSeparator" w:id="0">
    <w:p w14:paraId="295F83F8" w14:textId="77777777" w:rsidR="00F43E68" w:rsidRDefault="00F4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35F03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740D0" w14:textId="77777777" w:rsidR="00F43E68" w:rsidRDefault="00F43E68">
      <w:pPr>
        <w:spacing w:after="0" w:line="240" w:lineRule="auto"/>
      </w:pPr>
      <w:r>
        <w:separator/>
      </w:r>
    </w:p>
  </w:footnote>
  <w:footnote w:type="continuationSeparator" w:id="0">
    <w:p w14:paraId="25577FC9" w14:textId="77777777" w:rsidR="00F43E68" w:rsidRDefault="00F4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4166B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FC5DD3" wp14:editId="33A84F9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499BAD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582C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B01B835" wp14:editId="6C04A21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26E46D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2020D"/>
    <w:multiLevelType w:val="hybridMultilevel"/>
    <w:tmpl w:val="9B6AA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42D3B"/>
    <w:multiLevelType w:val="hybridMultilevel"/>
    <w:tmpl w:val="CC546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617D"/>
    <w:multiLevelType w:val="hybridMultilevel"/>
    <w:tmpl w:val="65FAC74C"/>
    <w:lvl w:ilvl="0" w:tplc="31E6BAF2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AC17551"/>
    <w:multiLevelType w:val="hybridMultilevel"/>
    <w:tmpl w:val="CF905D4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B736EB3"/>
    <w:multiLevelType w:val="hybridMultilevel"/>
    <w:tmpl w:val="3E584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D2AC5"/>
    <w:multiLevelType w:val="hybridMultilevel"/>
    <w:tmpl w:val="F7901B5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B57503E"/>
    <w:multiLevelType w:val="hybridMultilevel"/>
    <w:tmpl w:val="453A1E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4"/>
  </w:num>
  <w:num w:numId="14">
    <w:abstractNumId w:val="16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D1"/>
    <w:rsid w:val="0001501A"/>
    <w:rsid w:val="00022999"/>
    <w:rsid w:val="0003693D"/>
    <w:rsid w:val="000E39B4"/>
    <w:rsid w:val="001004EE"/>
    <w:rsid w:val="0012762A"/>
    <w:rsid w:val="001A5889"/>
    <w:rsid w:val="002214A3"/>
    <w:rsid w:val="0023767F"/>
    <w:rsid w:val="00300323"/>
    <w:rsid w:val="003B4A09"/>
    <w:rsid w:val="0042688F"/>
    <w:rsid w:val="004918BF"/>
    <w:rsid w:val="004B5B8B"/>
    <w:rsid w:val="004C7C84"/>
    <w:rsid w:val="00507389"/>
    <w:rsid w:val="00527159"/>
    <w:rsid w:val="00580670"/>
    <w:rsid w:val="005B35D1"/>
    <w:rsid w:val="005C4756"/>
    <w:rsid w:val="005F0E63"/>
    <w:rsid w:val="00635B03"/>
    <w:rsid w:val="0064115E"/>
    <w:rsid w:val="006700F3"/>
    <w:rsid w:val="00675507"/>
    <w:rsid w:val="006C2DD0"/>
    <w:rsid w:val="006F3369"/>
    <w:rsid w:val="006F5036"/>
    <w:rsid w:val="007108AA"/>
    <w:rsid w:val="007137AF"/>
    <w:rsid w:val="007C08B8"/>
    <w:rsid w:val="00972EC1"/>
    <w:rsid w:val="00A64191"/>
    <w:rsid w:val="00A83CFD"/>
    <w:rsid w:val="00AA21EF"/>
    <w:rsid w:val="00AD1253"/>
    <w:rsid w:val="00AD2F57"/>
    <w:rsid w:val="00B251B6"/>
    <w:rsid w:val="00CE2D13"/>
    <w:rsid w:val="00D4333F"/>
    <w:rsid w:val="00D60EBF"/>
    <w:rsid w:val="00D84B53"/>
    <w:rsid w:val="00E35831"/>
    <w:rsid w:val="00E65751"/>
    <w:rsid w:val="00EA74C6"/>
    <w:rsid w:val="00F11D16"/>
    <w:rsid w:val="00F1464A"/>
    <w:rsid w:val="00F3630F"/>
    <w:rsid w:val="00F43E68"/>
    <w:rsid w:val="00F90990"/>
    <w:rsid w:val="00FD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5F237"/>
  <w15:chartTrackingRefBased/>
  <w15:docId w15:val="{174B1FB8-F7BE-9847-AF81-228764B0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5B35D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5D1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5B35D1"/>
  </w:style>
  <w:style w:type="character" w:customStyle="1" w:styleId="apple-converted-space">
    <w:name w:val="apple-converted-space"/>
    <w:basedOn w:val="DefaultParagraphFont"/>
    <w:rsid w:val="005B35D1"/>
  </w:style>
  <w:style w:type="character" w:styleId="FollowedHyperlink">
    <w:name w:val="FollowedHyperlink"/>
    <w:basedOn w:val="DefaultParagraphFont"/>
    <w:uiPriority w:val="99"/>
    <w:semiHidden/>
    <w:unhideWhenUsed/>
    <w:rsid w:val="005F0E63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kesh-manral-753a8915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keshmanral777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vMuke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von/Library/Containers/com.microsoft.Word/Data/Library/Application%20Support/Microsoft/Office/16.0/DTS/en-GB%7b108FAF2C-DE4A-AE48-9467-6E61E2A6550B%7d/%7b06E781C6-B145-5D41-BA90-AF7749B81490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{06E781C6-B145-5D41-BA90-AF7749B81490}tf10002079.dotx</Template>
  <TotalTime>115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cp:lastPrinted>2020-07-06T19:33:00Z</cp:lastPrinted>
  <dcterms:created xsi:type="dcterms:W3CDTF">2020-07-06T18:11:00Z</dcterms:created>
  <dcterms:modified xsi:type="dcterms:W3CDTF">2021-05-28T10:09:00Z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